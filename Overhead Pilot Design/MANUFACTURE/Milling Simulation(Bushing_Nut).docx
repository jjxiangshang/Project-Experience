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CFB" w:rsidRDefault="006B76C7">
      <w:r>
        <w:rPr>
          <w:noProof/>
        </w:rPr>
        <w:drawing>
          <wp:inline distT="0" distB="0" distL="0" distR="0" wp14:anchorId="641623CA" wp14:editId="2A971B81">
            <wp:extent cx="2619375" cy="7324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91DD63" wp14:editId="2BC835A9">
            <wp:extent cx="4705350" cy="7229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722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FF6D9B7" wp14:editId="59E790E7">
            <wp:extent cx="5943600" cy="3077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E69A1" wp14:editId="7BD87E0B">
            <wp:extent cx="5943600" cy="32486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3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99A"/>
    <w:rsid w:val="006B76C7"/>
    <w:rsid w:val="009B3CFB"/>
    <w:rsid w:val="00E0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DBF6F-381E-4E69-B0C7-93EA25D8D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9D5D8E33</Template>
  <TotalTime>2</TotalTime>
  <Pages>3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qingyang liu</dc:creator>
  <cp:keywords/>
  <dc:description/>
  <cp:lastModifiedBy>qingyang liu</cp:lastModifiedBy>
  <cp:revision>2</cp:revision>
  <dcterms:created xsi:type="dcterms:W3CDTF">2017-05-01T18:19:00Z</dcterms:created>
  <dcterms:modified xsi:type="dcterms:W3CDTF">2017-05-01T18:21:00Z</dcterms:modified>
</cp:coreProperties>
</file>